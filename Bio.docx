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C256" w14:textId="122682FA" w:rsidR="00D70063" w:rsidRPr="00F93720" w:rsidRDefault="00D70063" w:rsidP="00D70063">
      <w:pPr>
        <w:pStyle w:val="Heading3"/>
        <w:rPr>
          <w:color w:val="002060"/>
          <w:sz w:val="28"/>
          <w:szCs w:val="28"/>
        </w:rPr>
      </w:pPr>
      <w:r w:rsidRPr="00F93720">
        <w:rPr>
          <w:noProof/>
          <w:color w:val="002060"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F623A16" wp14:editId="5177EB6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653029" cy="8458834"/>
                <wp:effectExtent l="0" t="0" r="1460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029" cy="84588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68FD0" w14:textId="5B6494CE" w:rsidR="00D70063" w:rsidRDefault="001748D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AD7BB4" wp14:editId="4E727E14">
                                  <wp:extent cx="1748725" cy="2647994"/>
                                  <wp:effectExtent l="0" t="0" r="4445" b="0"/>
                                  <wp:docPr id="1" name="Picture 1" descr="A picture containing person, person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person, person, pos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548" cy="2658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cstheme="majorHAnsi"/>
                                <w:color w:val="002060"/>
                                <w:szCs w:val="3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32ABE56BB20A48E3B189E6BAD63E062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6087F999" w14:textId="77777777" w:rsidR="00187B92" w:rsidRPr="0017035D" w:rsidRDefault="00050A4E" w:rsidP="00486E5D">
                                <w:pPr>
                                  <w:pStyle w:val="Title"/>
                                  <w:rPr>
                                    <w:rFonts w:cstheme="majorHAnsi"/>
                                    <w:color w:val="002060"/>
                                    <w:szCs w:val="32"/>
                                  </w:rPr>
                                </w:pPr>
                                <w:r w:rsidRPr="0017035D">
                                  <w:rPr>
                                    <w:rFonts w:cstheme="majorHAnsi"/>
                                    <w:color w:val="002060"/>
                                    <w:szCs w:val="32"/>
                                  </w:rPr>
                                  <w:t>Neelima Devulapalli</w:t>
                                </w:r>
                              </w:p>
                            </w:sdtContent>
                          </w:sdt>
                          <w:p w14:paraId="5B7F5705" w14:textId="6FB87C17" w:rsidR="00D70063" w:rsidRDefault="00000000" w:rsidP="0017035D">
                            <w:pPr>
                              <w:pStyle w:val="Subtitle"/>
                              <w:spacing w:after="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318D2E72E5D04BC8A666B669DD20F0F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1748D3">
                                  <w:t>Application Support Engineer</w:t>
                                </w:r>
                                <w:r w:rsidR="001748D3">
                                  <w:br/>
                                  <w:t>Bede Gaming</w:t>
                                </w:r>
                                <w:r w:rsidR="0017035D">
                                  <w:br/>
                                </w:r>
                              </w:sdtContent>
                            </w:sdt>
                          </w:p>
                          <w:p w14:paraId="63FCA81A" w14:textId="33F5A978" w:rsidR="0017035D" w:rsidRPr="0017035D" w:rsidRDefault="003854CA" w:rsidP="0017035D">
                            <w:pPr>
                              <w:pStyle w:val="Heading1"/>
                              <w:spacing w:before="0"/>
                              <w:rPr>
                                <w:color w:val="002060"/>
                              </w:rPr>
                            </w:pPr>
                            <w:r w:rsidRPr="0017035D">
                              <w:rPr>
                                <w:color w:val="002060"/>
                              </w:rPr>
                              <w:t>Contact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3124"/>
                            </w:tblGrid>
                            <w:tr w:rsidR="0017035D" w14:paraId="408BD728" w14:textId="77777777" w:rsidTr="0017035D">
                              <w:tc>
                                <w:tcPr>
                                  <w:tcW w:w="704" w:type="dxa"/>
                                </w:tcPr>
                                <w:p w14:paraId="6224A856" w14:textId="2BB48FCE" w:rsidR="003854CA" w:rsidRDefault="003854CA" w:rsidP="0017035D">
                                  <w:pPr>
                                    <w:pStyle w:val="Heading1"/>
                                    <w:pBdr>
                                      <w:top w:val="none" w:sz="0" w:space="0" w:color="auto"/>
                                    </w:pBdr>
                                    <w:spacing w:before="0"/>
                                    <w:outlineLvl w:val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FD8B75" wp14:editId="41DBD521">
                                        <wp:extent cx="178230" cy="178230"/>
                                        <wp:effectExtent l="0" t="0" r="0" b="0"/>
                                        <wp:docPr id="2" name="Graphic 2" descr="Smart Phon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Graphic 2" descr="Smart Phone with solid fill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925" cy="18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24" w:type="dxa"/>
                                </w:tcPr>
                                <w:p w14:paraId="335AE18E" w14:textId="5F454181" w:rsidR="003854CA" w:rsidRPr="0017035D" w:rsidRDefault="0017035D" w:rsidP="0017035D">
                                  <w:pPr>
                                    <w:pStyle w:val="Heading1"/>
                                    <w:pBdr>
                                      <w:top w:val="none" w:sz="0" w:space="0" w:color="auto"/>
                                    </w:pBdr>
                                    <w:spacing w:before="0"/>
                                    <w:outlineLvl w:val="0"/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7035D">
                                    <w:rPr>
                                      <w:caps w:val="0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075988 55209</w:t>
                                  </w:r>
                                </w:p>
                              </w:tc>
                            </w:tr>
                            <w:tr w:rsidR="0017035D" w14:paraId="0E9A5810" w14:textId="77777777" w:rsidTr="0017035D">
                              <w:tc>
                                <w:tcPr>
                                  <w:tcW w:w="704" w:type="dxa"/>
                                </w:tcPr>
                                <w:p w14:paraId="4FC9F9D0" w14:textId="735EF886" w:rsidR="003854CA" w:rsidRDefault="003854CA" w:rsidP="0017035D">
                                  <w:pPr>
                                    <w:pStyle w:val="Heading1"/>
                                    <w:pBdr>
                                      <w:top w:val="none" w:sz="0" w:space="0" w:color="auto"/>
                                    </w:pBdr>
                                    <w:spacing w:before="0"/>
                                    <w:outlineLvl w:val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710F83" wp14:editId="1675873A">
                                        <wp:extent cx="188563" cy="188563"/>
                                        <wp:effectExtent l="0" t="0" r="2540" b="2540"/>
                                        <wp:docPr id="4" name="Graphic 4" descr="Envelop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Graphic 4" descr="Envelope with solid fill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6621" cy="1966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24" w:type="dxa"/>
                                </w:tcPr>
                                <w:p w14:paraId="12818A11" w14:textId="57E1422C" w:rsidR="003854CA" w:rsidRPr="0017035D" w:rsidRDefault="0017035D" w:rsidP="0017035D">
                                  <w:pPr>
                                    <w:pStyle w:val="Heading1"/>
                                    <w:pBdr>
                                      <w:top w:val="none" w:sz="0" w:space="0" w:color="auto"/>
                                    </w:pBdr>
                                    <w:spacing w:before="0"/>
                                    <w:outlineLvl w:val="0"/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7035D">
                                    <w:rPr>
                                      <w:caps w:val="0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dn.neelima@gmail.com</w:t>
                                  </w:r>
                                </w:p>
                              </w:tc>
                            </w:tr>
                            <w:tr w:rsidR="0017035D" w14:paraId="65F881E8" w14:textId="77777777" w:rsidTr="0017035D">
                              <w:tc>
                                <w:tcPr>
                                  <w:tcW w:w="704" w:type="dxa"/>
                                </w:tcPr>
                                <w:p w14:paraId="523125E5" w14:textId="3168D73E" w:rsidR="003854CA" w:rsidRDefault="00E6115F" w:rsidP="0017035D">
                                  <w:pPr>
                                    <w:pStyle w:val="Heading1"/>
                                    <w:pBdr>
                                      <w:top w:val="none" w:sz="0" w:space="0" w:color="auto"/>
                                    </w:pBdr>
                                    <w:spacing w:before="0"/>
                                    <w:outlineLvl w:val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7F92D5" wp14:editId="74E6DF7C">
                                        <wp:extent cx="198895" cy="198895"/>
                                        <wp:effectExtent l="0" t="0" r="0" b="0"/>
                                        <wp:docPr id="6" name="Graphic 6" descr="Home1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Graphic 6" descr="Home1 with solid fill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860" cy="206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24" w:type="dxa"/>
                                </w:tcPr>
                                <w:p w14:paraId="428791FD" w14:textId="7D0815A5" w:rsidR="003854CA" w:rsidRPr="0017035D" w:rsidRDefault="0017035D" w:rsidP="0017035D">
                                  <w:pPr>
                                    <w:pStyle w:val="Heading1"/>
                                    <w:pBdr>
                                      <w:top w:val="none" w:sz="0" w:space="0" w:color="auto"/>
                                    </w:pBdr>
                                    <w:spacing w:before="0"/>
                                    <w:outlineLvl w:val="0"/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7035D">
                                    <w:rPr>
                                      <w:caps w:val="0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6 Moorside Court, NE53AN</w:t>
                                  </w:r>
                                </w:p>
                              </w:tc>
                            </w:tr>
                            <w:tr w:rsidR="0017035D" w14:paraId="4DA12DC8" w14:textId="77777777" w:rsidTr="0017035D">
                              <w:tc>
                                <w:tcPr>
                                  <w:tcW w:w="704" w:type="dxa"/>
                                </w:tcPr>
                                <w:p w14:paraId="099C89CF" w14:textId="0006A31D" w:rsidR="003854CA" w:rsidRDefault="0017035D" w:rsidP="0017035D">
                                  <w:pPr>
                                    <w:pStyle w:val="Heading1"/>
                                    <w:pBdr>
                                      <w:top w:val="none" w:sz="0" w:space="0" w:color="auto"/>
                                    </w:pBdr>
                                    <w:spacing w:before="0"/>
                                    <w:outlineLvl w:val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AC414A" wp14:editId="149F6992">
                                        <wp:extent cx="180792" cy="180792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Picture 10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92212" cy="1922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24" w:type="dxa"/>
                                </w:tcPr>
                                <w:p w14:paraId="555F8C96" w14:textId="4D646DC9" w:rsidR="00E6115F" w:rsidRPr="0017035D" w:rsidRDefault="0017035D" w:rsidP="0017035D">
                                  <w:pPr>
                                    <w:pStyle w:val="Heading1"/>
                                    <w:pBdr>
                                      <w:top w:val="none" w:sz="0" w:space="0" w:color="auto"/>
                                    </w:pBdr>
                                    <w:spacing w:before="0"/>
                                    <w:outlineLvl w:val="0"/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7035D">
                                    <w:rPr>
                                      <w:caps w:val="0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cleverboo20</w:t>
                                  </w:r>
                                </w:p>
                              </w:tc>
                            </w:tr>
                          </w:tbl>
                          <w:p w14:paraId="3F3A3EFF" w14:textId="24F92A5E" w:rsidR="00D70063" w:rsidRPr="00F93720" w:rsidRDefault="00603C4C" w:rsidP="00D70063">
                            <w:pPr>
                              <w:pStyle w:val="Heading1"/>
                              <w:rPr>
                                <w:color w:val="002060"/>
                              </w:rPr>
                            </w:pPr>
                            <w:r w:rsidRPr="00F93720">
                              <w:rPr>
                                <w:color w:val="002060"/>
                              </w:rPr>
                              <w:t>Like and Admire</w:t>
                            </w:r>
                          </w:p>
                          <w:p w14:paraId="388F90DB" w14:textId="1A2DB568" w:rsidR="00D70063" w:rsidRDefault="00603C4C" w:rsidP="00603C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Positive</w:t>
                            </w:r>
                          </w:p>
                          <w:p w14:paraId="66950C6E" w14:textId="198DED8F" w:rsidR="00603C4C" w:rsidRDefault="00603C4C" w:rsidP="00603C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Friendly and Supportive</w:t>
                            </w:r>
                          </w:p>
                          <w:p w14:paraId="74DF540C" w14:textId="382C4B0F" w:rsidR="00603C4C" w:rsidRDefault="00603C4C" w:rsidP="00603C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Enthusiastic</w:t>
                            </w:r>
                          </w:p>
                          <w:p w14:paraId="16485E6F" w14:textId="079C8827" w:rsidR="00603C4C" w:rsidRDefault="00603C4C" w:rsidP="00603C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Well Organized</w:t>
                            </w:r>
                          </w:p>
                          <w:p w14:paraId="11C89F29" w14:textId="725644AF" w:rsidR="00603C4C" w:rsidRDefault="00603C4C" w:rsidP="00D71E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Confident</w:t>
                            </w:r>
                          </w:p>
                          <w:p w14:paraId="4FFCC2BA" w14:textId="5510DAED" w:rsidR="00F93720" w:rsidRPr="00F93720" w:rsidRDefault="00F93720" w:rsidP="00F93720">
                            <w:pPr>
                              <w:pStyle w:val="Heading2"/>
                              <w:rPr>
                                <w:color w:val="002060"/>
                              </w:rPr>
                            </w:pPr>
                            <w:r w:rsidRPr="00F93720">
                              <w:rPr>
                                <w:color w:val="002060"/>
                              </w:rPr>
                              <w:t>Hobbies</w:t>
                            </w:r>
                            <w:r>
                              <w:rPr>
                                <w:color w:val="002060"/>
                              </w:rPr>
                              <w:t xml:space="preserve"> and interests</w:t>
                            </w:r>
                          </w:p>
                          <w:p w14:paraId="2EC72F24" w14:textId="149BB613" w:rsidR="00F93720" w:rsidRDefault="00F93720" w:rsidP="00F93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Watch Netflix</w:t>
                            </w:r>
                          </w:p>
                          <w:p w14:paraId="3512FE0A" w14:textId="3FE1A716" w:rsidR="00F93720" w:rsidRDefault="00F93720" w:rsidP="00F93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Love to cook</w:t>
                            </w:r>
                          </w:p>
                          <w:p w14:paraId="3CCA4E94" w14:textId="1BDEF3B4" w:rsidR="00F93720" w:rsidRDefault="00F93720" w:rsidP="00F93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Clothes, shoes and Accessories shopping</w:t>
                            </w:r>
                          </w:p>
                          <w:p w14:paraId="2B8CC4D6" w14:textId="77777777" w:rsidR="00155024" w:rsidRDefault="00155024" w:rsidP="00D70063">
                            <w:pPr>
                              <w:pStyle w:val="Heading2"/>
                            </w:pPr>
                          </w:p>
                          <w:p w14:paraId="39022EFB" w14:textId="4B5B0565" w:rsidR="00D70063" w:rsidRDefault="00D70063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23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208.9pt;height:666.05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" filled="f" stroked="f">
                <v:textbox inset="0,0,0,0">
                  <w:txbxContent>
                    <w:p w14:paraId="54C68FD0" w14:textId="5B6494CE" w:rsidR="00D70063" w:rsidRDefault="001748D3" w:rsidP="00D70063">
                      <w:pPr>
                        <w:pStyle w:val="Pho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AD7BB4" wp14:editId="4E727E14">
                            <wp:extent cx="1748725" cy="2647994"/>
                            <wp:effectExtent l="0" t="0" r="4445" b="0"/>
                            <wp:docPr id="1" name="Picture 1" descr="A picture containing person, person, pos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person, person, posing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5548" cy="2658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rFonts w:cstheme="majorHAnsi"/>
                          <w:color w:val="002060"/>
                          <w:szCs w:val="32"/>
                        </w:rPr>
                        <w:alias w:val="Your Name"/>
                        <w:tag w:val="Your Name"/>
                        <w:id w:val="-1489158292"/>
                        <w:placeholder>
                          <w:docPart w:val="32ABE56BB20A48E3B189E6BAD63E062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6087F999" w14:textId="77777777" w:rsidR="00187B92" w:rsidRPr="0017035D" w:rsidRDefault="00050A4E" w:rsidP="00486E5D">
                          <w:pPr>
                            <w:pStyle w:val="Title"/>
                            <w:rPr>
                              <w:rFonts w:cstheme="majorHAnsi"/>
                              <w:color w:val="002060"/>
                              <w:szCs w:val="32"/>
                            </w:rPr>
                          </w:pPr>
                          <w:r w:rsidRPr="0017035D">
                            <w:rPr>
                              <w:rFonts w:cstheme="majorHAnsi"/>
                              <w:color w:val="002060"/>
                              <w:szCs w:val="32"/>
                            </w:rPr>
                            <w:t>Neelima Devulapalli</w:t>
                          </w:r>
                        </w:p>
                      </w:sdtContent>
                    </w:sdt>
                    <w:p w14:paraId="5B7F5705" w14:textId="6FB87C17" w:rsidR="00D70063" w:rsidRDefault="00000000" w:rsidP="0017035D">
                      <w:pPr>
                        <w:pStyle w:val="Subtitle"/>
                        <w:spacing w:after="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318D2E72E5D04BC8A666B669DD20F0F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1748D3">
                            <w:t>Application Support Engineer</w:t>
                          </w:r>
                          <w:r w:rsidR="001748D3">
                            <w:br/>
                            <w:t>Bede Gaming</w:t>
                          </w:r>
                          <w:r w:rsidR="0017035D">
                            <w:br/>
                          </w:r>
                        </w:sdtContent>
                      </w:sdt>
                    </w:p>
                    <w:p w14:paraId="63FCA81A" w14:textId="33F5A978" w:rsidR="0017035D" w:rsidRPr="0017035D" w:rsidRDefault="003854CA" w:rsidP="0017035D">
                      <w:pPr>
                        <w:pStyle w:val="Heading1"/>
                        <w:spacing w:before="0"/>
                        <w:rPr>
                          <w:color w:val="002060"/>
                        </w:rPr>
                      </w:pPr>
                      <w:r w:rsidRPr="0017035D">
                        <w:rPr>
                          <w:color w:val="002060"/>
                        </w:rPr>
                        <w:t>Contact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3124"/>
                      </w:tblGrid>
                      <w:tr w:rsidR="0017035D" w14:paraId="408BD728" w14:textId="77777777" w:rsidTr="0017035D">
                        <w:tc>
                          <w:tcPr>
                            <w:tcW w:w="704" w:type="dxa"/>
                          </w:tcPr>
                          <w:p w14:paraId="6224A856" w14:textId="2BB48FCE" w:rsidR="003854CA" w:rsidRDefault="003854CA" w:rsidP="0017035D">
                            <w:pPr>
                              <w:pStyle w:val="Heading1"/>
                              <w:pBdr>
                                <w:top w:val="none" w:sz="0" w:space="0" w:color="auto"/>
                              </w:pBdr>
                              <w:spacing w:before="0"/>
                              <w:outlineLvl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FD8B75" wp14:editId="41DBD521">
                                  <wp:extent cx="178230" cy="178230"/>
                                  <wp:effectExtent l="0" t="0" r="0" b="0"/>
                                  <wp:docPr id="2" name="Graphic 2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Smart Phon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925" cy="18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24" w:type="dxa"/>
                          </w:tcPr>
                          <w:p w14:paraId="335AE18E" w14:textId="5F454181" w:rsidR="003854CA" w:rsidRPr="0017035D" w:rsidRDefault="0017035D" w:rsidP="0017035D">
                            <w:pPr>
                              <w:pStyle w:val="Heading1"/>
                              <w:pBdr>
                                <w:top w:val="none" w:sz="0" w:space="0" w:color="auto"/>
                              </w:pBdr>
                              <w:spacing w:before="0"/>
                              <w:outlineLvl w:val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7035D">
                              <w:rPr>
                                <w:cap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075988 55209</w:t>
                            </w:r>
                          </w:p>
                        </w:tc>
                      </w:tr>
                      <w:tr w:rsidR="0017035D" w14:paraId="0E9A5810" w14:textId="77777777" w:rsidTr="0017035D">
                        <w:tc>
                          <w:tcPr>
                            <w:tcW w:w="704" w:type="dxa"/>
                          </w:tcPr>
                          <w:p w14:paraId="4FC9F9D0" w14:textId="735EF886" w:rsidR="003854CA" w:rsidRDefault="003854CA" w:rsidP="0017035D">
                            <w:pPr>
                              <w:pStyle w:val="Heading1"/>
                              <w:pBdr>
                                <w:top w:val="none" w:sz="0" w:space="0" w:color="auto"/>
                              </w:pBdr>
                              <w:spacing w:before="0"/>
                              <w:outlineLvl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10F83" wp14:editId="1675873A">
                                  <wp:extent cx="188563" cy="188563"/>
                                  <wp:effectExtent l="0" t="0" r="2540" b="2540"/>
                                  <wp:docPr id="4" name="Graphic 4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Envelope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621" cy="1966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24" w:type="dxa"/>
                          </w:tcPr>
                          <w:p w14:paraId="12818A11" w14:textId="57E1422C" w:rsidR="003854CA" w:rsidRPr="0017035D" w:rsidRDefault="0017035D" w:rsidP="0017035D">
                            <w:pPr>
                              <w:pStyle w:val="Heading1"/>
                              <w:pBdr>
                                <w:top w:val="none" w:sz="0" w:space="0" w:color="auto"/>
                              </w:pBdr>
                              <w:spacing w:before="0"/>
                              <w:outlineLvl w:val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7035D">
                              <w:rPr>
                                <w:cap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dn.neelima@gmail.com</w:t>
                            </w:r>
                          </w:p>
                        </w:tc>
                      </w:tr>
                      <w:tr w:rsidR="0017035D" w14:paraId="65F881E8" w14:textId="77777777" w:rsidTr="0017035D">
                        <w:tc>
                          <w:tcPr>
                            <w:tcW w:w="704" w:type="dxa"/>
                          </w:tcPr>
                          <w:p w14:paraId="523125E5" w14:textId="3168D73E" w:rsidR="003854CA" w:rsidRDefault="00E6115F" w:rsidP="0017035D">
                            <w:pPr>
                              <w:pStyle w:val="Heading1"/>
                              <w:pBdr>
                                <w:top w:val="none" w:sz="0" w:space="0" w:color="auto"/>
                              </w:pBdr>
                              <w:spacing w:before="0"/>
                              <w:outlineLvl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F92D5" wp14:editId="74E6DF7C">
                                  <wp:extent cx="198895" cy="198895"/>
                                  <wp:effectExtent l="0" t="0" r="0" b="0"/>
                                  <wp:docPr id="6" name="Graphic 6" descr="Home1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Home1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860" cy="206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24" w:type="dxa"/>
                          </w:tcPr>
                          <w:p w14:paraId="428791FD" w14:textId="7D0815A5" w:rsidR="003854CA" w:rsidRPr="0017035D" w:rsidRDefault="0017035D" w:rsidP="0017035D">
                            <w:pPr>
                              <w:pStyle w:val="Heading1"/>
                              <w:pBdr>
                                <w:top w:val="none" w:sz="0" w:space="0" w:color="auto"/>
                              </w:pBdr>
                              <w:spacing w:before="0"/>
                              <w:outlineLvl w:val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7035D">
                              <w:rPr>
                                <w:cap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6 Moorside Court, NE53AN</w:t>
                            </w:r>
                          </w:p>
                        </w:tc>
                      </w:tr>
                      <w:tr w:rsidR="0017035D" w14:paraId="4DA12DC8" w14:textId="77777777" w:rsidTr="0017035D">
                        <w:tc>
                          <w:tcPr>
                            <w:tcW w:w="704" w:type="dxa"/>
                          </w:tcPr>
                          <w:p w14:paraId="099C89CF" w14:textId="0006A31D" w:rsidR="003854CA" w:rsidRDefault="0017035D" w:rsidP="0017035D">
                            <w:pPr>
                              <w:pStyle w:val="Heading1"/>
                              <w:pBdr>
                                <w:top w:val="none" w:sz="0" w:space="0" w:color="auto"/>
                              </w:pBdr>
                              <w:spacing w:before="0"/>
                              <w:outlineLvl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C414A" wp14:editId="149F6992">
                                  <wp:extent cx="180792" cy="18079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92212" cy="192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24" w:type="dxa"/>
                          </w:tcPr>
                          <w:p w14:paraId="555F8C96" w14:textId="4D646DC9" w:rsidR="00E6115F" w:rsidRPr="0017035D" w:rsidRDefault="0017035D" w:rsidP="0017035D">
                            <w:pPr>
                              <w:pStyle w:val="Heading1"/>
                              <w:pBdr>
                                <w:top w:val="none" w:sz="0" w:space="0" w:color="auto"/>
                              </w:pBdr>
                              <w:spacing w:before="0"/>
                              <w:outlineLvl w:val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7035D">
                              <w:rPr>
                                <w:cap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cleverboo20</w:t>
                            </w:r>
                          </w:p>
                        </w:tc>
                      </w:tr>
                    </w:tbl>
                    <w:p w14:paraId="3F3A3EFF" w14:textId="24F92A5E" w:rsidR="00D70063" w:rsidRPr="00F93720" w:rsidRDefault="00603C4C" w:rsidP="00D70063">
                      <w:pPr>
                        <w:pStyle w:val="Heading1"/>
                        <w:rPr>
                          <w:color w:val="002060"/>
                        </w:rPr>
                      </w:pPr>
                      <w:r w:rsidRPr="00F93720">
                        <w:rPr>
                          <w:color w:val="002060"/>
                        </w:rPr>
                        <w:t>Like and Admire</w:t>
                      </w:r>
                    </w:p>
                    <w:p w14:paraId="388F90DB" w14:textId="1A2DB568" w:rsidR="00D70063" w:rsidRDefault="00603C4C" w:rsidP="00603C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Positive</w:t>
                      </w:r>
                    </w:p>
                    <w:p w14:paraId="66950C6E" w14:textId="198DED8F" w:rsidR="00603C4C" w:rsidRDefault="00603C4C" w:rsidP="00603C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Friendly and Supportive</w:t>
                      </w:r>
                    </w:p>
                    <w:p w14:paraId="74DF540C" w14:textId="382C4B0F" w:rsidR="00603C4C" w:rsidRDefault="00603C4C" w:rsidP="00603C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Enthusiastic</w:t>
                      </w:r>
                    </w:p>
                    <w:p w14:paraId="16485E6F" w14:textId="079C8827" w:rsidR="00603C4C" w:rsidRDefault="00603C4C" w:rsidP="00603C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Well Organized</w:t>
                      </w:r>
                    </w:p>
                    <w:p w14:paraId="11C89F29" w14:textId="725644AF" w:rsidR="00603C4C" w:rsidRDefault="00603C4C" w:rsidP="00D71E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Confident</w:t>
                      </w:r>
                    </w:p>
                    <w:p w14:paraId="4FFCC2BA" w14:textId="5510DAED" w:rsidR="00F93720" w:rsidRPr="00F93720" w:rsidRDefault="00F93720" w:rsidP="00F93720">
                      <w:pPr>
                        <w:pStyle w:val="Heading2"/>
                        <w:rPr>
                          <w:color w:val="002060"/>
                        </w:rPr>
                      </w:pPr>
                      <w:r w:rsidRPr="00F93720">
                        <w:rPr>
                          <w:color w:val="002060"/>
                        </w:rPr>
                        <w:t>Hobbies</w:t>
                      </w:r>
                      <w:r>
                        <w:rPr>
                          <w:color w:val="002060"/>
                        </w:rPr>
                        <w:t xml:space="preserve"> and interests</w:t>
                      </w:r>
                    </w:p>
                    <w:p w14:paraId="2EC72F24" w14:textId="149BB613" w:rsidR="00F93720" w:rsidRDefault="00F93720" w:rsidP="00F937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Watch Netflix</w:t>
                      </w:r>
                    </w:p>
                    <w:p w14:paraId="3512FE0A" w14:textId="3FE1A716" w:rsidR="00F93720" w:rsidRDefault="00F93720" w:rsidP="00F937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Love to cook</w:t>
                      </w:r>
                    </w:p>
                    <w:p w14:paraId="3CCA4E94" w14:textId="1BDEF3B4" w:rsidR="00F93720" w:rsidRDefault="00F93720" w:rsidP="00F937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Clothes, shoes and Accessories shopping</w:t>
                      </w:r>
                    </w:p>
                    <w:p w14:paraId="2B8CC4D6" w14:textId="77777777" w:rsidR="00155024" w:rsidRDefault="00155024" w:rsidP="00D70063">
                      <w:pPr>
                        <w:pStyle w:val="Heading2"/>
                      </w:pPr>
                    </w:p>
                    <w:p w14:paraId="39022EFB" w14:textId="4B5B0565" w:rsidR="00D70063" w:rsidRDefault="00D70063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55024" w:rsidRPr="00F93720">
        <w:rPr>
          <w:color w:val="002060"/>
          <w:sz w:val="28"/>
          <w:szCs w:val="28"/>
        </w:rPr>
        <w:t>what is important to me</w:t>
      </w:r>
    </w:p>
    <w:p w14:paraId="3FCD05D2" w14:textId="0FD86FC7" w:rsidR="00C04AD5" w:rsidRDefault="00C04AD5" w:rsidP="00F93720">
      <w:pPr>
        <w:pStyle w:val="ListParagraph"/>
        <w:numPr>
          <w:ilvl w:val="0"/>
          <w:numId w:val="3"/>
        </w:numPr>
        <w:spacing w:after="0"/>
        <w:ind w:left="993"/>
        <w:jc w:val="both"/>
      </w:pPr>
      <w:r>
        <w:t xml:space="preserve">Learn and </w:t>
      </w:r>
      <w:r w:rsidR="00D71EC0">
        <w:t>grow</w:t>
      </w:r>
      <w:r>
        <w:t xml:space="preserve"> through new experiences - connecting with new people, places and ideas.</w:t>
      </w:r>
    </w:p>
    <w:p w14:paraId="5D9EFA47" w14:textId="651B1CAE" w:rsidR="00D70063" w:rsidRDefault="00D71EC0" w:rsidP="00F93720">
      <w:pPr>
        <w:pStyle w:val="ListParagraph"/>
        <w:numPr>
          <w:ilvl w:val="0"/>
          <w:numId w:val="3"/>
        </w:numPr>
        <w:spacing w:after="0"/>
        <w:ind w:left="993"/>
        <w:jc w:val="both"/>
      </w:pPr>
      <w:r>
        <w:t>Being</w:t>
      </w:r>
      <w:r w:rsidR="00155024">
        <w:t xml:space="preserve"> </w:t>
      </w:r>
      <w:r>
        <w:t>accountable</w:t>
      </w:r>
      <w:r w:rsidR="00155024">
        <w:t xml:space="preserve"> for my actions and my results.</w:t>
      </w:r>
    </w:p>
    <w:p w14:paraId="3FEE82FC" w14:textId="15527380" w:rsidR="00155024" w:rsidRDefault="00C04AD5" w:rsidP="00F93720">
      <w:pPr>
        <w:pStyle w:val="ListParagraph"/>
        <w:numPr>
          <w:ilvl w:val="0"/>
          <w:numId w:val="3"/>
        </w:numPr>
        <w:spacing w:after="0"/>
        <w:ind w:left="993"/>
        <w:jc w:val="both"/>
      </w:pPr>
      <w:r>
        <w:t xml:space="preserve">Presenting </w:t>
      </w:r>
      <w:r w:rsidR="00D71EC0">
        <w:t>ideas</w:t>
      </w:r>
      <w:r>
        <w:t xml:space="preserve">, my work and </w:t>
      </w:r>
      <w:r w:rsidR="00D71EC0">
        <w:t>myself</w:t>
      </w:r>
      <w:r>
        <w:t xml:space="preserve"> in a </w:t>
      </w:r>
      <w:r w:rsidR="00D71EC0">
        <w:t>well-organized</w:t>
      </w:r>
      <w:r>
        <w:t xml:space="preserve"> </w:t>
      </w:r>
      <w:r w:rsidR="00D71EC0">
        <w:t>way</w:t>
      </w:r>
      <w:r>
        <w:t>.</w:t>
      </w:r>
    </w:p>
    <w:p w14:paraId="6E5939A5" w14:textId="7399C003" w:rsidR="00C04AD5" w:rsidRDefault="00D71EC0" w:rsidP="00F93720">
      <w:pPr>
        <w:pStyle w:val="ListParagraph"/>
        <w:numPr>
          <w:ilvl w:val="0"/>
          <w:numId w:val="3"/>
        </w:numPr>
        <w:spacing w:after="0"/>
        <w:ind w:left="993"/>
        <w:jc w:val="both"/>
      </w:pPr>
      <w:r>
        <w:t>Me Time</w:t>
      </w:r>
      <w:r w:rsidR="00C04AD5">
        <w:t xml:space="preserve"> – to cook, watch Netflix, do yoga,</w:t>
      </w:r>
      <w:r w:rsidR="006134CC">
        <w:t xml:space="preserve"> </w:t>
      </w:r>
      <w:r>
        <w:t>go</w:t>
      </w:r>
      <w:r w:rsidR="006134CC">
        <w:t xml:space="preserve"> shopping</w:t>
      </w:r>
      <w:r w:rsidR="00C04AD5">
        <w:t xml:space="preserve"> or </w:t>
      </w:r>
      <w:r>
        <w:t xml:space="preserve">for a </w:t>
      </w:r>
      <w:r w:rsidR="00C04AD5">
        <w:t>walk.</w:t>
      </w:r>
    </w:p>
    <w:p w14:paraId="3744BE24" w14:textId="2EC78B4C" w:rsidR="00155024" w:rsidRDefault="00C04AD5" w:rsidP="00F93720">
      <w:pPr>
        <w:pStyle w:val="ListParagraph"/>
        <w:numPr>
          <w:ilvl w:val="0"/>
          <w:numId w:val="3"/>
        </w:numPr>
        <w:spacing w:after="0"/>
        <w:ind w:left="993"/>
        <w:jc w:val="both"/>
      </w:pPr>
      <w:r>
        <w:t>Being in a positive environment.</w:t>
      </w:r>
    </w:p>
    <w:p w14:paraId="3837C00C" w14:textId="597951BB" w:rsidR="006134CC" w:rsidRDefault="006F1E4B" w:rsidP="00F93720">
      <w:pPr>
        <w:pStyle w:val="ListParagraph"/>
        <w:numPr>
          <w:ilvl w:val="0"/>
          <w:numId w:val="3"/>
        </w:numPr>
        <w:spacing w:after="0"/>
        <w:ind w:left="993"/>
        <w:jc w:val="both"/>
      </w:pPr>
      <w:r>
        <w:t>Trying new things</w:t>
      </w:r>
      <w:r w:rsidR="006134CC">
        <w:t xml:space="preserve">, learning new skills and </w:t>
      </w:r>
      <w:r>
        <w:t>gaining</w:t>
      </w:r>
      <w:r w:rsidR="006134CC">
        <w:t xml:space="preserve"> knowledge.</w:t>
      </w:r>
    </w:p>
    <w:p w14:paraId="4306C180" w14:textId="77777777" w:rsidR="00C04AD5" w:rsidRDefault="00C04AD5" w:rsidP="00C04AD5">
      <w:pPr>
        <w:spacing w:after="0"/>
        <w:jc w:val="both"/>
      </w:pPr>
    </w:p>
    <w:p w14:paraId="57745671" w14:textId="1A90FAA3" w:rsidR="00D70063" w:rsidRPr="00F93720" w:rsidRDefault="00C04AD5" w:rsidP="00C04AD5">
      <w:pPr>
        <w:pStyle w:val="Heading3"/>
        <w:rPr>
          <w:color w:val="002060"/>
          <w:sz w:val="28"/>
          <w:szCs w:val="28"/>
        </w:rPr>
      </w:pPr>
      <w:r w:rsidRPr="00F93720">
        <w:rPr>
          <w:color w:val="002060"/>
          <w:sz w:val="28"/>
          <w:szCs w:val="28"/>
        </w:rPr>
        <w:t>How best to support me</w:t>
      </w:r>
    </w:p>
    <w:p w14:paraId="25251940" w14:textId="25717BFF" w:rsidR="00D70063" w:rsidRDefault="006134CC" w:rsidP="00F93720">
      <w:pPr>
        <w:pStyle w:val="ListParagraph"/>
        <w:numPr>
          <w:ilvl w:val="0"/>
          <w:numId w:val="4"/>
        </w:numPr>
        <w:spacing w:after="0"/>
        <w:ind w:left="993"/>
      </w:pPr>
      <w:r>
        <w:t xml:space="preserve">Be </w:t>
      </w:r>
      <w:r w:rsidR="006F1E4B">
        <w:t>open</w:t>
      </w:r>
      <w:r>
        <w:t xml:space="preserve"> and </w:t>
      </w:r>
      <w:r w:rsidR="006F1E4B">
        <w:t>honest</w:t>
      </w:r>
      <w:r>
        <w:t xml:space="preserve"> with </w:t>
      </w:r>
      <w:r w:rsidR="006F1E4B">
        <w:t xml:space="preserve">me and be </w:t>
      </w:r>
      <w:r>
        <w:t xml:space="preserve">clear about what you want and need. </w:t>
      </w:r>
    </w:p>
    <w:p w14:paraId="1CA0CFFA" w14:textId="2CD01C4D" w:rsidR="006134CC" w:rsidRDefault="006134CC" w:rsidP="00F93720">
      <w:pPr>
        <w:pStyle w:val="ListParagraph"/>
        <w:numPr>
          <w:ilvl w:val="0"/>
          <w:numId w:val="4"/>
        </w:numPr>
        <w:spacing w:after="0"/>
        <w:ind w:left="993"/>
      </w:pPr>
      <w:r>
        <w:t xml:space="preserve">Give me feedback, </w:t>
      </w:r>
      <w:r w:rsidR="006F1E4B">
        <w:t>to keep me motivated.</w:t>
      </w:r>
    </w:p>
    <w:p w14:paraId="76E79EEA" w14:textId="77777777" w:rsidR="006134CC" w:rsidRDefault="006134CC" w:rsidP="006134CC">
      <w:pPr>
        <w:spacing w:after="0"/>
      </w:pPr>
    </w:p>
    <w:p w14:paraId="1B466AD1" w14:textId="6E073E13" w:rsidR="00D70063" w:rsidRPr="00D71EC0" w:rsidRDefault="006134CC" w:rsidP="00D70063">
      <w:pPr>
        <w:pStyle w:val="Heading3"/>
        <w:rPr>
          <w:color w:val="002060"/>
          <w:sz w:val="28"/>
          <w:szCs w:val="28"/>
        </w:rPr>
      </w:pPr>
      <w:r w:rsidRPr="00D71EC0">
        <w:rPr>
          <w:color w:val="002060"/>
          <w:sz w:val="28"/>
          <w:szCs w:val="28"/>
        </w:rPr>
        <w:t>Education</w:t>
      </w:r>
    </w:p>
    <w:p w14:paraId="777CA119" w14:textId="5A86B4E5" w:rsidR="00D70063" w:rsidRDefault="006134CC" w:rsidP="003854CA">
      <w:pPr>
        <w:spacing w:after="0"/>
      </w:pPr>
      <w:r>
        <w:t>MSc in Microelectronics and Communication Engineering</w:t>
      </w:r>
    </w:p>
    <w:p w14:paraId="7CD69EB0" w14:textId="72A8DDA0" w:rsidR="003854CA" w:rsidRDefault="003854CA" w:rsidP="003854CA">
      <w:pPr>
        <w:spacing w:after="0"/>
      </w:pPr>
      <w:r>
        <w:t>Northumbria University, Newcastle upon Tyne</w:t>
      </w:r>
    </w:p>
    <w:p w14:paraId="534B2A73" w14:textId="58C992D0" w:rsidR="003854CA" w:rsidRDefault="003854CA" w:rsidP="003854CA">
      <w:pPr>
        <w:spacing w:after="0"/>
      </w:pPr>
    </w:p>
    <w:p w14:paraId="481213F9" w14:textId="0F381AC9" w:rsidR="003854CA" w:rsidRDefault="003854CA" w:rsidP="003854CA">
      <w:pPr>
        <w:spacing w:after="0"/>
      </w:pPr>
      <w:r>
        <w:t>BTech Electronics and Communication Engineering</w:t>
      </w:r>
    </w:p>
    <w:p w14:paraId="766857AD" w14:textId="6C869B90" w:rsidR="003854CA" w:rsidRDefault="003854CA" w:rsidP="003854CA">
      <w:pPr>
        <w:spacing w:after="0"/>
      </w:pPr>
      <w:proofErr w:type="spellStart"/>
      <w:r>
        <w:t>Malla</w:t>
      </w:r>
      <w:proofErr w:type="spellEnd"/>
      <w:r>
        <w:t xml:space="preserve"> Reddy College of Engineering, Hyderabad</w:t>
      </w:r>
    </w:p>
    <w:p w14:paraId="4460A491" w14:textId="77777777" w:rsidR="003854CA" w:rsidRDefault="003854CA" w:rsidP="003854CA">
      <w:pPr>
        <w:spacing w:after="0"/>
      </w:pPr>
    </w:p>
    <w:p w14:paraId="033D3FBC" w14:textId="38962226" w:rsidR="00D70063" w:rsidRPr="00D71EC0" w:rsidRDefault="003854CA" w:rsidP="00D70063">
      <w:pPr>
        <w:pStyle w:val="Heading3"/>
        <w:rPr>
          <w:color w:val="002060"/>
          <w:sz w:val="28"/>
          <w:szCs w:val="28"/>
        </w:rPr>
      </w:pPr>
      <w:r w:rsidRPr="00D71EC0">
        <w:rPr>
          <w:color w:val="002060"/>
          <w:sz w:val="28"/>
          <w:szCs w:val="28"/>
        </w:rPr>
        <w:t xml:space="preserve">Experience </w:t>
      </w:r>
    </w:p>
    <w:p w14:paraId="73750025" w14:textId="6A937191" w:rsidR="00D71EC0" w:rsidRDefault="003854CA" w:rsidP="00D71EC0">
      <w:pPr>
        <w:pStyle w:val="ListParagraph"/>
        <w:numPr>
          <w:ilvl w:val="0"/>
          <w:numId w:val="5"/>
        </w:numPr>
        <w:spacing w:after="0"/>
        <w:ind w:left="1134"/>
      </w:pPr>
      <w:r>
        <w:t>Customer Support Advisor</w:t>
      </w:r>
    </w:p>
    <w:p w14:paraId="35148A72" w14:textId="7905ED7E" w:rsidR="003854CA" w:rsidRDefault="003854CA" w:rsidP="00D71EC0">
      <w:pPr>
        <w:pStyle w:val="ListParagraph"/>
        <w:spacing w:after="0"/>
        <w:ind w:left="1134"/>
      </w:pPr>
      <w:r>
        <w:t>Accenture, Newcastle upon Tyne</w:t>
      </w:r>
    </w:p>
    <w:p w14:paraId="77B04126" w14:textId="77777777" w:rsidR="00D71EC0" w:rsidRDefault="003854CA" w:rsidP="00D71EC0">
      <w:pPr>
        <w:pStyle w:val="ListParagraph"/>
        <w:numPr>
          <w:ilvl w:val="0"/>
          <w:numId w:val="5"/>
        </w:numPr>
        <w:spacing w:after="0"/>
        <w:ind w:left="1134"/>
      </w:pPr>
      <w:r>
        <w:t>Call Handler</w:t>
      </w:r>
      <w:r w:rsidR="00D71EC0">
        <w:t xml:space="preserve"> </w:t>
      </w:r>
    </w:p>
    <w:p w14:paraId="527A2FF8" w14:textId="3FC03F46" w:rsidR="003854CA" w:rsidRDefault="003854CA" w:rsidP="00D71EC0">
      <w:pPr>
        <w:pStyle w:val="ListParagraph"/>
        <w:spacing w:after="0"/>
        <w:ind w:left="1134"/>
      </w:pPr>
      <w:r>
        <w:t>HGS</w:t>
      </w:r>
      <w:r>
        <w:t>, Newcastle upon Tyne</w:t>
      </w:r>
    </w:p>
    <w:p w14:paraId="30BA420C" w14:textId="77777777" w:rsidR="00D71EC0" w:rsidRDefault="003854CA" w:rsidP="00D71EC0">
      <w:pPr>
        <w:pStyle w:val="ListParagraph"/>
        <w:numPr>
          <w:ilvl w:val="0"/>
          <w:numId w:val="5"/>
        </w:numPr>
        <w:spacing w:after="0"/>
        <w:ind w:left="1134"/>
      </w:pPr>
      <w:r>
        <w:t>Technical Support Advisor</w:t>
      </w:r>
      <w:r w:rsidR="00D71EC0">
        <w:t xml:space="preserve"> </w:t>
      </w:r>
    </w:p>
    <w:p w14:paraId="387C901C" w14:textId="42FAF5F3" w:rsidR="003854CA" w:rsidRDefault="003854CA" w:rsidP="00D71EC0">
      <w:pPr>
        <w:pStyle w:val="ListParagraph"/>
        <w:spacing w:after="0"/>
        <w:ind w:left="1134"/>
      </w:pPr>
      <w:r>
        <w:t>Concentrix</w:t>
      </w:r>
      <w:r>
        <w:t>, Newcastle upon Tyne</w:t>
      </w:r>
    </w:p>
    <w:p w14:paraId="4D335010" w14:textId="77777777" w:rsidR="00D71EC0" w:rsidRDefault="003854CA" w:rsidP="00D71EC0">
      <w:pPr>
        <w:pStyle w:val="ListParagraph"/>
        <w:numPr>
          <w:ilvl w:val="0"/>
          <w:numId w:val="5"/>
        </w:numPr>
        <w:spacing w:after="0"/>
        <w:ind w:left="1134"/>
      </w:pPr>
      <w:r>
        <w:t>Case Handler</w:t>
      </w:r>
    </w:p>
    <w:p w14:paraId="408330CC" w14:textId="28512CE0" w:rsidR="003854CA" w:rsidRDefault="003854CA" w:rsidP="00D71EC0">
      <w:pPr>
        <w:pStyle w:val="ListParagraph"/>
        <w:spacing w:after="0"/>
        <w:ind w:left="1134"/>
      </w:pPr>
      <w:proofErr w:type="spellStart"/>
      <w:r>
        <w:t>Sitel</w:t>
      </w:r>
      <w:proofErr w:type="spellEnd"/>
      <w:r>
        <w:t>, Newcastle upon Tyne</w:t>
      </w:r>
    </w:p>
    <w:p w14:paraId="2C096905" w14:textId="77777777" w:rsidR="00D71EC0" w:rsidRDefault="003854CA" w:rsidP="00D71EC0">
      <w:pPr>
        <w:pStyle w:val="ListParagraph"/>
        <w:numPr>
          <w:ilvl w:val="0"/>
          <w:numId w:val="5"/>
        </w:numPr>
        <w:spacing w:after="0"/>
        <w:ind w:left="1134"/>
      </w:pPr>
      <w:r>
        <w:t>Associate Software Engineer</w:t>
      </w:r>
    </w:p>
    <w:p w14:paraId="212207F7" w14:textId="606F61D7" w:rsidR="003854CA" w:rsidRDefault="003854CA" w:rsidP="00D71EC0">
      <w:pPr>
        <w:pStyle w:val="ListParagraph"/>
        <w:spacing w:after="0"/>
        <w:ind w:left="1134"/>
      </w:pPr>
      <w:r>
        <w:t>Tech Mahindra, Hyderabad</w:t>
      </w:r>
    </w:p>
    <w:p w14:paraId="5F211CFD" w14:textId="77777777" w:rsidR="003854CA" w:rsidRDefault="003854CA" w:rsidP="003854CA">
      <w:pPr>
        <w:spacing w:after="0"/>
      </w:pPr>
    </w:p>
    <w:p w14:paraId="25D960C5" w14:textId="124364A8" w:rsidR="00581FC8" w:rsidRPr="00581FC8" w:rsidRDefault="00581FC8" w:rsidP="006B6D95">
      <w:pPr>
        <w:pStyle w:val="Heading5"/>
      </w:pPr>
    </w:p>
    <w:sectPr w:rsidR="00581FC8" w:rsidRPr="00581FC8" w:rsidSect="00FD7C04">
      <w:headerReference w:type="default" r:id="rId1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DF0E" w14:textId="77777777" w:rsidR="00FE7625" w:rsidRDefault="00FE7625" w:rsidP="00187B92">
      <w:pPr>
        <w:spacing w:after="0" w:line="240" w:lineRule="auto"/>
      </w:pPr>
      <w:r>
        <w:separator/>
      </w:r>
    </w:p>
  </w:endnote>
  <w:endnote w:type="continuationSeparator" w:id="0">
    <w:p w14:paraId="7FD44C4F" w14:textId="77777777" w:rsidR="00FE7625" w:rsidRDefault="00FE762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709B" w14:textId="77777777" w:rsidR="00FE7625" w:rsidRDefault="00FE7625" w:rsidP="00187B92">
      <w:pPr>
        <w:spacing w:after="0" w:line="240" w:lineRule="auto"/>
      </w:pPr>
      <w:r>
        <w:separator/>
      </w:r>
    </w:p>
  </w:footnote>
  <w:footnote w:type="continuationSeparator" w:id="0">
    <w:p w14:paraId="4AE7211E" w14:textId="77777777" w:rsidR="00FE7625" w:rsidRDefault="00FE762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8D7678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538D19E1" wp14:editId="6726C0F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4C2A55DD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4D545B6F40664AA1A08E1AA90A850F5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13A339C9" w14:textId="77777777" w:rsidR="002C0739" w:rsidRPr="00187B92" w:rsidRDefault="00050A4E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Neelima Devulapalli</w:t>
                                        </w:r>
                                      </w:p>
                                    </w:sdtContent>
                                  </w:sdt>
                                  <w:p w14:paraId="77ECA2B1" w14:textId="4DFA61E3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6515D57CAB4646B4821C9350D8115F92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17035D">
                                          <w:t>Application Support Engineer</w:t>
                                        </w:r>
                                        <w:r w:rsidR="0017035D">
                                          <w:br/>
                                          <w:t>Bede Gaming</w:t>
                                        </w:r>
                                        <w:r w:rsidR="0017035D">
                                          <w:br/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0F2CD8FA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8D19E1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4C2A55DD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4D545B6F40664AA1A08E1AA90A850F5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13A339C9" w14:textId="77777777" w:rsidR="002C0739" w:rsidRPr="00187B92" w:rsidRDefault="00050A4E" w:rsidP="00187B92">
                                  <w:pPr>
                                    <w:pStyle w:val="Title"/>
                                  </w:pPr>
                                  <w:r>
                                    <w:t>Neelima Devulapalli</w:t>
                                  </w:r>
                                </w:p>
                              </w:sdtContent>
                            </w:sdt>
                            <w:p w14:paraId="77ECA2B1" w14:textId="4DFA61E3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6515D57CAB4646B4821C9350D8115F92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17035D">
                                    <w:t>Application Support Engineer</w:t>
                                  </w:r>
                                  <w:r w:rsidR="0017035D">
                                    <w:br/>
                                    <w:t>Bede Gaming</w:t>
                                  </w:r>
                                  <w:r w:rsidR="0017035D">
                                    <w:br/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0F2CD8FA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200pt;height:1200pt;flip:y;visibility:visible;mso-wrap-style:square" o:bullet="t">
        <v:imagedata r:id="rId1" o:title=""/>
      </v:shape>
    </w:pict>
  </w:numPicBullet>
  <w:abstractNum w:abstractNumId="0" w15:restartNumberingAfterBreak="0">
    <w:nsid w:val="08491C11"/>
    <w:multiLevelType w:val="hybridMultilevel"/>
    <w:tmpl w:val="D8EC7BC4"/>
    <w:lvl w:ilvl="0" w:tplc="EE7A5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FAA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3A8E"/>
    <w:multiLevelType w:val="hybridMultilevel"/>
    <w:tmpl w:val="52F045F2"/>
    <w:lvl w:ilvl="0" w:tplc="EE7A5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FAA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21482"/>
    <w:multiLevelType w:val="hybridMultilevel"/>
    <w:tmpl w:val="E5023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12877"/>
    <w:multiLevelType w:val="hybridMultilevel"/>
    <w:tmpl w:val="48C66916"/>
    <w:lvl w:ilvl="0" w:tplc="EE7A5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FAA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227A3"/>
    <w:multiLevelType w:val="hybridMultilevel"/>
    <w:tmpl w:val="C34A8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35914">
    <w:abstractNumId w:val="3"/>
  </w:num>
  <w:num w:numId="2" w16cid:durableId="1475024249">
    <w:abstractNumId w:val="4"/>
  </w:num>
  <w:num w:numId="3" w16cid:durableId="434181598">
    <w:abstractNumId w:val="0"/>
  </w:num>
  <w:num w:numId="4" w16cid:durableId="1753040957">
    <w:abstractNumId w:val="1"/>
  </w:num>
  <w:num w:numId="5" w16cid:durableId="523136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E"/>
    <w:rsid w:val="00050A4E"/>
    <w:rsid w:val="00155024"/>
    <w:rsid w:val="00157B6F"/>
    <w:rsid w:val="0017035D"/>
    <w:rsid w:val="001748D3"/>
    <w:rsid w:val="00187B92"/>
    <w:rsid w:val="00293B83"/>
    <w:rsid w:val="002C0739"/>
    <w:rsid w:val="003854CA"/>
    <w:rsid w:val="0039505A"/>
    <w:rsid w:val="00486E5D"/>
    <w:rsid w:val="00581FC8"/>
    <w:rsid w:val="00603C4C"/>
    <w:rsid w:val="006134CC"/>
    <w:rsid w:val="006A3CE7"/>
    <w:rsid w:val="006B6D95"/>
    <w:rsid w:val="006F1E4B"/>
    <w:rsid w:val="008C33FB"/>
    <w:rsid w:val="00C04AD5"/>
    <w:rsid w:val="00D70063"/>
    <w:rsid w:val="00D71EC0"/>
    <w:rsid w:val="00E6115F"/>
    <w:rsid w:val="00F93720"/>
    <w:rsid w:val="00FD7C04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BC316"/>
  <w15:chartTrackingRefBased/>
  <w15:docId w15:val="{BA5DEE2E-62C1-4D13-824C-FD020BAB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0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rassegnastampaperbambini.it/contatt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ul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BE56BB20A48E3B189E6BAD63E0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77002-34CD-4CD8-B190-DC75336B5F49}"/>
      </w:docPartPr>
      <w:docPartBody>
        <w:p w:rsidR="00000000" w:rsidRDefault="00000000">
          <w:pPr>
            <w:pStyle w:val="32ABE56BB20A48E3B189E6BAD63E0627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318D2E72E5D04BC8A666B669DD20F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3EA-02EC-4A82-ABB5-46EE92AB866D}"/>
      </w:docPartPr>
      <w:docPartBody>
        <w:p w:rsidR="00000000" w:rsidRDefault="00000000">
          <w:pPr>
            <w:pStyle w:val="318D2E72E5D04BC8A666B669DD20F0FA"/>
          </w:pPr>
          <w:r>
            <w:t>Position Title</w:t>
          </w:r>
        </w:p>
      </w:docPartBody>
    </w:docPart>
    <w:docPart>
      <w:docPartPr>
        <w:name w:val="4D545B6F40664AA1A08E1AA90A850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2120-04A6-413A-8D52-191BD8FF3117}"/>
      </w:docPartPr>
      <w:docPartBody>
        <w:p w:rsidR="00000000" w:rsidRDefault="00000000">
          <w:pPr>
            <w:pStyle w:val="4D545B6F40664AA1A08E1AA90A850F58"/>
          </w:pPr>
          <w:r>
            <w:t>Your Name</w:t>
          </w:r>
        </w:p>
      </w:docPartBody>
    </w:docPart>
    <w:docPart>
      <w:docPartPr>
        <w:name w:val="6515D57CAB4646B4821C9350D8115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8C2C-EF99-4349-9D10-0992C644B9F1}"/>
      </w:docPartPr>
      <w:docPartBody>
        <w:p w:rsidR="00000000" w:rsidRDefault="00000000">
          <w:pPr>
            <w:pStyle w:val="6515D57CAB4646B4821C9350D8115F92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F6"/>
    <w:rsid w:val="004A2FF6"/>
    <w:rsid w:val="00F4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D0BA64CCCB4C2FBC96CEB92D526ADF">
    <w:name w:val="E7D0BA64CCCB4C2FBC96CEB92D526ADF"/>
  </w:style>
  <w:style w:type="paragraph" w:customStyle="1" w:styleId="B75F8E001DA54D47A67F680AF508C5BD">
    <w:name w:val="B75F8E001DA54D47A67F680AF508C5BD"/>
  </w:style>
  <w:style w:type="paragraph" w:customStyle="1" w:styleId="DD491F75260B43478AEE3F91BF305776">
    <w:name w:val="DD491F75260B43478AEE3F91BF305776"/>
  </w:style>
  <w:style w:type="paragraph" w:customStyle="1" w:styleId="B7D9FF64198F48BD84EE2C8277EC9BBD">
    <w:name w:val="B7D9FF64198F48BD84EE2C8277EC9BBD"/>
  </w:style>
  <w:style w:type="paragraph" w:customStyle="1" w:styleId="5E8DB714BCF9457AAD65958D8536EF05">
    <w:name w:val="5E8DB714BCF9457AAD65958D8536EF05"/>
  </w:style>
  <w:style w:type="paragraph" w:customStyle="1" w:styleId="ACBC4BF4F65E4633A50B2D57CFDEF76B">
    <w:name w:val="ACBC4BF4F65E4633A50B2D57CFDEF76B"/>
  </w:style>
  <w:style w:type="paragraph" w:customStyle="1" w:styleId="3CCE1C9D1C024CF4929D4DBB9639BEFF">
    <w:name w:val="3CCE1C9D1C024CF4929D4DBB9639BEFF"/>
  </w:style>
  <w:style w:type="paragraph" w:customStyle="1" w:styleId="06AB2167722E4F42A889156E8FBA63DF">
    <w:name w:val="06AB2167722E4F42A889156E8FBA63DF"/>
  </w:style>
  <w:style w:type="paragraph" w:customStyle="1" w:styleId="B05C625173FE4F728F5B269CA0E6AE4E">
    <w:name w:val="B05C625173FE4F728F5B269CA0E6AE4E"/>
  </w:style>
  <w:style w:type="paragraph" w:customStyle="1" w:styleId="1FDCE18DA3BD412CB5BD79C70E6B2600">
    <w:name w:val="1FDCE18DA3BD412CB5BD79C70E6B2600"/>
  </w:style>
  <w:style w:type="paragraph" w:customStyle="1" w:styleId="DBD801AB18A34E9AB95FA4BEF46C3191">
    <w:name w:val="DBD801AB18A34E9AB95FA4BEF46C3191"/>
  </w:style>
  <w:style w:type="paragraph" w:customStyle="1" w:styleId="42179513368A4FE58E00C6E8A52EDD15">
    <w:name w:val="42179513368A4FE58E00C6E8A52EDD15"/>
  </w:style>
  <w:style w:type="paragraph" w:customStyle="1" w:styleId="7751E0BA58BA49568D989D5614D6B05B">
    <w:name w:val="7751E0BA58BA49568D989D5614D6B05B"/>
  </w:style>
  <w:style w:type="paragraph" w:customStyle="1" w:styleId="AEA6D3AC3A584CB2B820FF60B44D0061">
    <w:name w:val="AEA6D3AC3A584CB2B820FF60B44D0061"/>
  </w:style>
  <w:style w:type="paragraph" w:customStyle="1" w:styleId="6B3E9DEA021747448C933EB1572A84BC">
    <w:name w:val="6B3E9DEA021747448C933EB1572A84BC"/>
  </w:style>
  <w:style w:type="paragraph" w:customStyle="1" w:styleId="EA9B2EBA59AC4367926DCC83791FC607">
    <w:name w:val="EA9B2EBA59AC4367926DCC83791FC607"/>
  </w:style>
  <w:style w:type="paragraph" w:customStyle="1" w:styleId="60DF5B45585B45CBA64CC4AB92B70A3F">
    <w:name w:val="60DF5B45585B45CBA64CC4AB92B70A3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ABE56BB20A48E3B189E6BAD63E0627">
    <w:name w:val="32ABE56BB20A48E3B189E6BAD63E0627"/>
  </w:style>
  <w:style w:type="paragraph" w:customStyle="1" w:styleId="318D2E72E5D04BC8A666B669DD20F0FA">
    <w:name w:val="318D2E72E5D04BC8A666B669DD20F0FA"/>
  </w:style>
  <w:style w:type="paragraph" w:customStyle="1" w:styleId="AAE7703744774316BED9A54CEB281304">
    <w:name w:val="AAE7703744774316BED9A54CEB281304"/>
  </w:style>
  <w:style w:type="paragraph" w:customStyle="1" w:styleId="3B29F2A6431F48668E9A64CE8CBD3F1C">
    <w:name w:val="3B29F2A6431F48668E9A64CE8CBD3F1C"/>
  </w:style>
  <w:style w:type="paragraph" w:customStyle="1" w:styleId="4AFD6D0DB8F4475B8D3BF5814AE919E7">
    <w:name w:val="4AFD6D0DB8F4475B8D3BF5814AE919E7"/>
  </w:style>
  <w:style w:type="paragraph" w:customStyle="1" w:styleId="02BD2B2D04F44E28B3B9E437F5BC69BA">
    <w:name w:val="02BD2B2D04F44E28B3B9E437F5BC69BA"/>
  </w:style>
  <w:style w:type="paragraph" w:customStyle="1" w:styleId="FFEE77E0F68F4B18881203F0F959E378">
    <w:name w:val="FFEE77E0F68F4B18881203F0F959E378"/>
  </w:style>
  <w:style w:type="paragraph" w:customStyle="1" w:styleId="0DD78D77855C4FA5BF8AA44111C8D1BF">
    <w:name w:val="0DD78D77855C4FA5BF8AA44111C8D1BF"/>
  </w:style>
  <w:style w:type="paragraph" w:customStyle="1" w:styleId="B555C9246C3644DFBDF6FE78494EEF3E">
    <w:name w:val="B555C9246C3644DFBDF6FE78494EEF3E"/>
  </w:style>
  <w:style w:type="paragraph" w:customStyle="1" w:styleId="9E80CB8716484BEE89F43D3586E30086">
    <w:name w:val="9E80CB8716484BEE89F43D3586E30086"/>
  </w:style>
  <w:style w:type="paragraph" w:customStyle="1" w:styleId="4D545B6F40664AA1A08E1AA90A850F58">
    <w:name w:val="4D545B6F40664AA1A08E1AA90A850F58"/>
  </w:style>
  <w:style w:type="paragraph" w:customStyle="1" w:styleId="6515D57CAB4646B4821C9350D8115F92">
    <w:name w:val="6515D57CAB4646B4821C9350D8115F92"/>
  </w:style>
  <w:style w:type="paragraph" w:customStyle="1" w:styleId="166B6857972C42E6B5B810FE02F1C432">
    <w:name w:val="166B6857972C42E6B5B810FE02F1C432"/>
    <w:rsid w:val="004A2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Application Support Engineer
Bede Gaming
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Devulapalli</dc:creator>
  <cp:keywords/>
  <dc:description/>
  <cp:lastModifiedBy>Paripelli, Divya</cp:lastModifiedBy>
  <cp:revision>1</cp:revision>
  <dcterms:created xsi:type="dcterms:W3CDTF">2022-10-25T21:42:00Z</dcterms:created>
  <dcterms:modified xsi:type="dcterms:W3CDTF">2022-10-25T23:39:00Z</dcterms:modified>
</cp:coreProperties>
</file>